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AC72D" w14:textId="5A2B06E8" w:rsidR="00313E55" w:rsidRPr="00FB5377" w:rsidRDefault="00A6794B" w:rsidP="00FB5377">
      <w:pPr>
        <w:pStyle w:val="Title"/>
      </w:pPr>
      <w:r>
        <w:t>Roshan Samuel</w:t>
      </w:r>
      <w:r w:rsidR="00313E55" w:rsidRPr="00FB5377">
        <w:tab/>
      </w:r>
      <w:r w:rsidR="00EA6B66">
        <w:rPr>
          <w:rStyle w:val="Emphasis"/>
        </w:rPr>
        <w:t>SoC Architect</w:t>
      </w:r>
    </w:p>
    <w:p w14:paraId="5177B900" w14:textId="4EF35E6C" w:rsidR="00313E55" w:rsidRPr="00FB5377" w:rsidRDefault="00B743A1" w:rsidP="00FB5377">
      <w:pPr>
        <w:pStyle w:val="Subtitle"/>
      </w:pPr>
      <w:r w:rsidRPr="00FB5377">
        <w:t>(</w:t>
      </w:r>
      <w:r w:rsidR="00A6794B">
        <w:t>480) 326 3085</w:t>
      </w:r>
      <w:r w:rsidRPr="00FB5377">
        <w:t xml:space="preserve"> </w:t>
      </w:r>
      <w:r w:rsidR="00313E55" w:rsidRPr="00FB5377">
        <w:t xml:space="preserve">| </w:t>
      </w:r>
      <w:r w:rsidR="00A6794B">
        <w:t>roshan_samuel@hotmail.com</w:t>
      </w:r>
      <w:r w:rsidR="00313E55" w:rsidRPr="00FB5377">
        <w:t xml:space="preserve"> | </w:t>
      </w:r>
      <w:r w:rsidR="00A6794B">
        <w:t>Chandler, AZ</w:t>
      </w:r>
      <w:r w:rsidR="00694A7B" w:rsidRPr="00FB5377">
        <w:t xml:space="preserve"> </w:t>
      </w:r>
      <w:r w:rsidR="00313E55" w:rsidRPr="00FB5377">
        <w:t xml:space="preserve">| </w:t>
      </w:r>
      <w:r w:rsidR="004E3661" w:rsidRPr="004E3661">
        <w:t>www.linkedin.com/in/roshan-samuel-4682284</w:t>
      </w:r>
    </w:p>
    <w:p w14:paraId="790122EB" w14:textId="77777777" w:rsidR="000A5CD0" w:rsidRPr="00FB5377" w:rsidRDefault="00FB5377" w:rsidP="00FB5377">
      <w:pPr>
        <w:pStyle w:val="Heading1"/>
      </w:pPr>
      <w:r w:rsidRPr="00FB5377">
        <w:t xml:space="preserve"> Career Summary</w:t>
      </w:r>
    </w:p>
    <w:p w14:paraId="3BA57D1E" w14:textId="411A8347" w:rsidR="000A5CD0" w:rsidRPr="00864A75" w:rsidRDefault="00EA6B66" w:rsidP="00FB5377">
      <w:r>
        <w:t>23 years of experience as SOC</w:t>
      </w:r>
      <w:r w:rsidR="00855F39">
        <w:t>, FPGA</w:t>
      </w:r>
      <w:r>
        <w:t xml:space="preserve"> and Microcontroller Architect</w:t>
      </w:r>
      <w:r w:rsidR="00C65AAE">
        <w:t xml:space="preserve"> and Team Lead</w:t>
      </w:r>
      <w:r w:rsidR="00855F39">
        <w:t>. 7 years of experience as designer with Verilog and PERL scripting. 17 patents issued, 1 pending. Wr</w:t>
      </w:r>
      <w:r w:rsidR="00CB2724">
        <w:t>o</w:t>
      </w:r>
      <w:r w:rsidR="00855F39">
        <w:t xml:space="preserve">te detailed </w:t>
      </w:r>
      <w:r w:rsidR="00CB2724">
        <w:t>micro-</w:t>
      </w:r>
      <w:r w:rsidR="00855F39">
        <w:t xml:space="preserve">architecture specifications from </w:t>
      </w:r>
      <w:r w:rsidR="00CB2724">
        <w:t xml:space="preserve">marketing documents, including executive summary, design implementation, software interface, state machine diagrams, control flow charts and register bit descriptions. Trained and shepherded Design Engineers all the way to device </w:t>
      </w:r>
      <w:r w:rsidR="001E69AB">
        <w:t>tape-out.</w:t>
      </w:r>
    </w:p>
    <w:p w14:paraId="56BDC987" w14:textId="77777777" w:rsidR="0035013F" w:rsidRPr="00FB5377" w:rsidRDefault="00FB5377" w:rsidP="00FB5377">
      <w:pPr>
        <w:pStyle w:val="Heading1"/>
      </w:pPr>
      <w:r w:rsidRPr="00FB5377">
        <w:t xml:space="preserve"> Expertise</w:t>
      </w:r>
    </w:p>
    <w:p w14:paraId="49E933E2" w14:textId="566027DC" w:rsidR="000A5CD0" w:rsidRPr="00864A75" w:rsidRDefault="001E69AB" w:rsidP="00362CCC">
      <w:r>
        <w:t>Ability to translate rough or vague ideas into detailed, designable specifications. People skills to present ideas to a wide audience and gain consensus. Trainer and Mentor to junior Engineers.</w:t>
      </w:r>
    </w:p>
    <w:p w14:paraId="127837E7" w14:textId="77777777" w:rsidR="0035013F" w:rsidRPr="00FB5377" w:rsidRDefault="00FB5377" w:rsidP="00FB5377">
      <w:pPr>
        <w:pStyle w:val="Heading1"/>
      </w:pPr>
      <w:r w:rsidRPr="00FB5377">
        <w:t xml:space="preserve"> Technical Skills</w:t>
      </w:r>
    </w:p>
    <w:p w14:paraId="29054162" w14:textId="067492E0" w:rsidR="000A5CD0" w:rsidRPr="00864A75" w:rsidRDefault="001E69AB" w:rsidP="00362CCC">
      <w:r>
        <w:t xml:space="preserve">Verilog, </w:t>
      </w:r>
      <w:r w:rsidR="00F661DD">
        <w:t xml:space="preserve">C, </w:t>
      </w:r>
      <w:r>
        <w:t xml:space="preserve">PERL, </w:t>
      </w:r>
      <w:r w:rsidR="002604B4">
        <w:t>architecture expertise in ADC-based touch interfaces, I2C, SPI, FPGA fabric, AXI bus interface, embedded regulators, UARTs</w:t>
      </w:r>
      <w:r w:rsidR="00CA7369">
        <w:t xml:space="preserve"> and</w:t>
      </w:r>
      <w:r w:rsidR="002604B4">
        <w:t xml:space="preserve"> programmable CRC calculators</w:t>
      </w:r>
      <w:r w:rsidR="00CA7369">
        <w:t>.</w:t>
      </w:r>
      <w:r w:rsidR="00A76E2E">
        <w:t xml:space="preserve"> Able to pull together a full-chip architecture document.</w:t>
      </w:r>
    </w:p>
    <w:p w14:paraId="49AA0360" w14:textId="77777777" w:rsidR="0035013F" w:rsidRPr="00FB5377" w:rsidRDefault="00FB5377" w:rsidP="00FB5377">
      <w:pPr>
        <w:pStyle w:val="Heading1"/>
      </w:pPr>
      <w:r w:rsidRPr="00FB5377">
        <w:t xml:space="preserve"> Professional Experience</w:t>
      </w:r>
    </w:p>
    <w:p w14:paraId="1A504B40" w14:textId="55124E12" w:rsidR="008B40D0" w:rsidRPr="00FB5377" w:rsidRDefault="002604B4" w:rsidP="00FB5377">
      <w:pPr>
        <w:pStyle w:val="Heading2"/>
      </w:pPr>
      <w:r>
        <w:rPr>
          <w:rStyle w:val="BOLDCapitalization"/>
        </w:rPr>
        <w:t>FPGA Architect</w:t>
      </w:r>
      <w:r w:rsidR="00FB5377" w:rsidRPr="00FB5377">
        <w:t xml:space="preserve"> </w:t>
      </w:r>
      <w:r w:rsidR="008B40D0" w:rsidRPr="00FB5377">
        <w:t xml:space="preserve">| </w:t>
      </w:r>
      <w:r>
        <w:t>Microchip Technology Inc.</w:t>
      </w:r>
      <w:r w:rsidR="008B40D0" w:rsidRPr="00FB5377">
        <w:t xml:space="preserve"> | </w:t>
      </w:r>
      <w:r>
        <w:t>Chandler, AZ</w:t>
      </w:r>
      <w:r w:rsidR="008B40D0" w:rsidRPr="00FB5377">
        <w:tab/>
      </w:r>
      <w:r w:rsidR="006271F3">
        <w:t>Mar</w:t>
      </w:r>
      <w:r w:rsidR="008B40D0" w:rsidRPr="00FB5377">
        <w:t xml:space="preserve"> 20</w:t>
      </w:r>
      <w:r w:rsidR="001950B2">
        <w:t>23</w:t>
      </w:r>
      <w:r w:rsidR="008B40D0" w:rsidRPr="00FB5377">
        <w:t xml:space="preserve"> – </w:t>
      </w:r>
      <w:r w:rsidR="001950B2">
        <w:t>Mar 2025</w:t>
      </w:r>
    </w:p>
    <w:p w14:paraId="156393C5" w14:textId="2A6D07B1" w:rsidR="009645A0" w:rsidRPr="00864A75" w:rsidRDefault="004E334C" w:rsidP="00362CCC">
      <w:r>
        <w:t>Architect for ultra</w:t>
      </w:r>
      <w:r w:rsidR="00801DD3">
        <w:t xml:space="preserve"> low-end FPGA</w:t>
      </w:r>
    </w:p>
    <w:p w14:paraId="2828A4EA" w14:textId="4D8EBDCC" w:rsidR="009645A0" w:rsidRDefault="007F41B5" w:rsidP="00FB5377">
      <w:pPr>
        <w:pStyle w:val="ListBullet"/>
      </w:pPr>
      <w:r>
        <w:t>Gathered requirements from Marketing</w:t>
      </w:r>
      <w:r w:rsidR="00E47168">
        <w:t xml:space="preserve"> and buil</w:t>
      </w:r>
      <w:r w:rsidR="000F6080">
        <w:t xml:space="preserve">t trackable </w:t>
      </w:r>
      <w:r w:rsidR="00523D7D">
        <w:t xml:space="preserve">requirements </w:t>
      </w:r>
      <w:r w:rsidR="000F6080">
        <w:t>spreadsheet for ISO26262 compliance</w:t>
      </w:r>
    </w:p>
    <w:p w14:paraId="53E047E2" w14:textId="5B3FDCA9" w:rsidR="001E5861" w:rsidRPr="00864A75" w:rsidRDefault="00EE7E5B" w:rsidP="00FB5377">
      <w:pPr>
        <w:pStyle w:val="ListBullet"/>
      </w:pPr>
      <w:r>
        <w:t>Explored</w:t>
      </w:r>
      <w:r w:rsidR="001E5861">
        <w:t xml:space="preserve"> AEC-Q100 and </w:t>
      </w:r>
      <w:r w:rsidR="00E330F2">
        <w:t>its relationship to Microchip Inc’s automotive certification process.</w:t>
      </w:r>
    </w:p>
    <w:p w14:paraId="5613844D" w14:textId="3EFB1E69" w:rsidR="00C47441" w:rsidRDefault="00025467" w:rsidP="00FB5377">
      <w:pPr>
        <w:pStyle w:val="ListBullet"/>
      </w:pPr>
      <w:r>
        <w:t>Wrote</w:t>
      </w:r>
      <w:r w:rsidR="00915EF1">
        <w:t xml:space="preserve"> </w:t>
      </w:r>
      <w:r w:rsidR="003D2822">
        <w:t>preliminary Architecture Proposal document for review by managemen</w:t>
      </w:r>
      <w:r w:rsidR="000F6F69">
        <w:t>t</w:t>
      </w:r>
    </w:p>
    <w:p w14:paraId="3A4B6F43" w14:textId="786C6AD3" w:rsidR="009645A0" w:rsidRDefault="00C47441" w:rsidP="00FB5377">
      <w:pPr>
        <w:pStyle w:val="ListBullet"/>
      </w:pPr>
      <w:r>
        <w:t>Wrote detailed Architecture document for Flash Controller</w:t>
      </w:r>
      <w:r w:rsidR="0035013F" w:rsidRPr="00864A75">
        <w:t xml:space="preserve"> </w:t>
      </w:r>
    </w:p>
    <w:p w14:paraId="20666939" w14:textId="0E517BF1" w:rsidR="00023F04" w:rsidRPr="00750687" w:rsidRDefault="00023F04" w:rsidP="00FB5377">
      <w:pPr>
        <w:pStyle w:val="ListBullet"/>
      </w:pPr>
      <w:r>
        <w:t>Calculate</w:t>
      </w:r>
      <w:r w:rsidR="004A40DF">
        <w:t>d</w:t>
      </w:r>
      <w:r>
        <w:t xml:space="preserve"> bandwidth, </w:t>
      </w:r>
      <w:r w:rsidR="004A40DF">
        <w:t>memory sizes and implementation details</w:t>
      </w:r>
      <w:r w:rsidR="00A64C1F">
        <w:t xml:space="preserve"> for the various paths inside the device</w:t>
      </w:r>
    </w:p>
    <w:p w14:paraId="7AF83766" w14:textId="77777777" w:rsidR="000A5CD0" w:rsidRPr="00864A75" w:rsidRDefault="000A5CD0" w:rsidP="006477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6"/>
        <w:rPr>
          <w:rFonts w:ascii="Gill Sans Nova Light" w:hAnsi="Gill Sans Nova Light" w:cs="OpenSans"/>
          <w:szCs w:val="20"/>
        </w:rPr>
      </w:pPr>
    </w:p>
    <w:p w14:paraId="1F7250FF" w14:textId="387C0243" w:rsidR="008B40D0" w:rsidRPr="00FB5377" w:rsidRDefault="00B9524B" w:rsidP="00FB5377">
      <w:pPr>
        <w:pStyle w:val="Heading2"/>
      </w:pPr>
      <w:r>
        <w:rPr>
          <w:rStyle w:val="BOLDCapitalization"/>
        </w:rPr>
        <w:t>8 and 16-bit Microcontroller</w:t>
      </w:r>
      <w:r w:rsidR="00FB5377" w:rsidRPr="00681F32">
        <w:rPr>
          <w:rStyle w:val="BOLDCapitalization"/>
        </w:rPr>
        <w:t xml:space="preserve"> </w:t>
      </w:r>
      <w:r>
        <w:rPr>
          <w:rStyle w:val="BOLDCapitalization"/>
        </w:rPr>
        <w:t>Architect</w:t>
      </w:r>
      <w:r w:rsidR="008B40D0" w:rsidRPr="00FB5377">
        <w:t xml:space="preserve">| </w:t>
      </w:r>
      <w:r>
        <w:t>Microchip Technology Inc</w:t>
      </w:r>
      <w:r w:rsidRPr="00FB5377">
        <w:t xml:space="preserve"> </w:t>
      </w:r>
      <w:r w:rsidR="008B40D0" w:rsidRPr="00FB5377">
        <w:t xml:space="preserve">| </w:t>
      </w:r>
      <w:r>
        <w:t>Chandler, AZ</w:t>
      </w:r>
      <w:r w:rsidR="008B40D0" w:rsidRPr="00FB5377">
        <w:tab/>
      </w:r>
      <w:r w:rsidR="00461A7F">
        <w:t>Mar</w:t>
      </w:r>
      <w:r w:rsidR="008B40D0" w:rsidRPr="00FB5377">
        <w:t xml:space="preserve"> 20</w:t>
      </w:r>
      <w:r w:rsidR="00461A7F">
        <w:t>03</w:t>
      </w:r>
      <w:r w:rsidR="008B40D0" w:rsidRPr="00FB5377">
        <w:t xml:space="preserve"> – </w:t>
      </w:r>
      <w:r w:rsidR="00461A7F">
        <w:t>Mar</w:t>
      </w:r>
      <w:r>
        <w:t xml:space="preserve"> 2023</w:t>
      </w:r>
    </w:p>
    <w:p w14:paraId="7F9A13BC" w14:textId="6426FC51" w:rsidR="009645A0" w:rsidRPr="00B55CCA" w:rsidRDefault="00023F04" w:rsidP="00B55CCA">
      <w:r>
        <w:t xml:space="preserve">Architect for </w:t>
      </w:r>
      <w:r w:rsidR="00A64C1F">
        <w:t xml:space="preserve">PIC16, PIC18 and PIC24 </w:t>
      </w:r>
      <w:r w:rsidR="0082115F">
        <w:t>Microcontrollers</w:t>
      </w:r>
    </w:p>
    <w:p w14:paraId="395712DC" w14:textId="3029A162" w:rsidR="006D24B9" w:rsidRDefault="00965AFF" w:rsidP="006D24B9">
      <w:pPr>
        <w:pStyle w:val="ListBullet"/>
      </w:pPr>
      <w:r>
        <w:t>Architected PIC “Touchsense” capacitive touch controller using ADC</w:t>
      </w:r>
      <w:r w:rsidR="00491210">
        <w:t xml:space="preserve"> capacitive charge-sharing</w:t>
      </w:r>
    </w:p>
    <w:p w14:paraId="376E94A0" w14:textId="3EA41F71" w:rsidR="006D24B9" w:rsidRPr="00864A75" w:rsidRDefault="00EE2AB7" w:rsidP="006D24B9">
      <w:pPr>
        <w:pStyle w:val="ListBullet"/>
      </w:pPr>
      <w:r>
        <w:t>Architected</w:t>
      </w:r>
      <w:r w:rsidR="00ED4532">
        <w:t>,</w:t>
      </w:r>
      <w:r>
        <w:t xml:space="preserve"> from basics</w:t>
      </w:r>
      <w:r w:rsidR="00D36D9D">
        <w:t>,</w:t>
      </w:r>
      <w:r>
        <w:t xml:space="preserve"> a</w:t>
      </w:r>
      <w:r w:rsidR="00081A89">
        <w:t xml:space="preserve"> CPLD</w:t>
      </w:r>
      <w:r>
        <w:t xml:space="preserve"> peripheral for </w:t>
      </w:r>
      <w:r w:rsidR="00521B9E">
        <w:t>PIC16 MCU</w:t>
      </w:r>
      <w:r>
        <w:t xml:space="preserve">. </w:t>
      </w:r>
      <w:r w:rsidR="0089412A">
        <w:t>Currently marketed as the ‘CLB’ by Microchip.</w:t>
      </w:r>
    </w:p>
    <w:p w14:paraId="3215CD40" w14:textId="7F07AAE9" w:rsidR="009645A0" w:rsidRDefault="0089412A" w:rsidP="00FB5377">
      <w:pPr>
        <w:pStyle w:val="ListBullet"/>
      </w:pPr>
      <w:r>
        <w:t>Architected, from basics</w:t>
      </w:r>
      <w:r w:rsidR="00131E02">
        <w:t>, Microcontroller peripherals</w:t>
      </w:r>
      <w:r w:rsidR="00BF4F2F">
        <w:t xml:space="preserve"> such as </w:t>
      </w:r>
      <w:r w:rsidR="00E63DF4">
        <w:t xml:space="preserve">I2C, I2S, SPI, UART with full automation, LCD Graphics drivers, </w:t>
      </w:r>
      <w:r w:rsidR="009D448D">
        <w:t>programmable CRC calculators</w:t>
      </w:r>
      <w:r w:rsidR="0094239B">
        <w:t xml:space="preserve">, </w:t>
      </w:r>
      <w:r w:rsidR="006D7AA7">
        <w:t>PWMs</w:t>
      </w:r>
      <w:r w:rsidR="00243608">
        <w:t xml:space="preserve">, </w:t>
      </w:r>
      <w:r w:rsidR="0094239B">
        <w:t>dual</w:t>
      </w:r>
      <w:r w:rsidR="003D2F26">
        <w:t>-</w:t>
      </w:r>
      <w:r w:rsidR="0094239B">
        <w:t xml:space="preserve">boot </w:t>
      </w:r>
      <w:r w:rsidR="00EB3B3A">
        <w:t xml:space="preserve">Flash </w:t>
      </w:r>
      <w:r w:rsidR="0094239B">
        <w:t>systems,</w:t>
      </w:r>
      <w:r w:rsidR="003D2F26">
        <w:t xml:space="preserve"> and full-chip</w:t>
      </w:r>
      <w:r w:rsidR="00A00897">
        <w:t xml:space="preserve"> architecture</w:t>
      </w:r>
    </w:p>
    <w:p w14:paraId="574BA413" w14:textId="2D9F6875" w:rsidR="00BD40A0" w:rsidRPr="00864A75" w:rsidRDefault="00BD40A0" w:rsidP="00FB5377">
      <w:pPr>
        <w:pStyle w:val="ListBullet"/>
      </w:pPr>
      <w:r>
        <w:t>Trained Applications, Design, Software</w:t>
      </w:r>
      <w:r w:rsidR="00905413">
        <w:t>, Marketing</w:t>
      </w:r>
      <w:r>
        <w:t xml:space="preserve"> and Prod</w:t>
      </w:r>
      <w:r w:rsidR="006D4C34">
        <w:t xml:space="preserve">uct Engineers </w:t>
      </w:r>
      <w:r w:rsidR="00905413">
        <w:t>to bring the device to production</w:t>
      </w:r>
    </w:p>
    <w:p w14:paraId="096FEB84" w14:textId="77777777" w:rsidR="009E2034" w:rsidRPr="00864A75" w:rsidRDefault="009E2034" w:rsidP="006477FF">
      <w:pPr>
        <w:rPr>
          <w:rFonts w:ascii="Gill Sans Nova Light" w:hAnsi="Gill Sans Nova Light" w:cs="OpenSans"/>
          <w:szCs w:val="20"/>
        </w:rPr>
      </w:pPr>
    </w:p>
    <w:p w14:paraId="25AAE392" w14:textId="2131C45E" w:rsidR="009645A0" w:rsidRPr="00FB5377" w:rsidRDefault="00A00897" w:rsidP="00FB5377">
      <w:pPr>
        <w:pStyle w:val="Heading2"/>
      </w:pPr>
      <w:r>
        <w:rPr>
          <w:rStyle w:val="BOLDCapitalization"/>
        </w:rPr>
        <w:t>Digital Designer</w:t>
      </w:r>
      <w:r w:rsidR="00FB5377" w:rsidRPr="00681F32">
        <w:rPr>
          <w:rStyle w:val="BOLDCapitalization"/>
        </w:rPr>
        <w:t xml:space="preserve"> </w:t>
      </w:r>
      <w:r w:rsidR="009645A0" w:rsidRPr="00FB5377">
        <w:t xml:space="preserve">| </w:t>
      </w:r>
      <w:r>
        <w:t>Texas Instruments</w:t>
      </w:r>
      <w:r w:rsidR="009645A0" w:rsidRPr="00FB5377">
        <w:t xml:space="preserve"> | </w:t>
      </w:r>
      <w:r>
        <w:t>Dallas, TX</w:t>
      </w:r>
      <w:r w:rsidR="009645A0" w:rsidRPr="00FB5377">
        <w:tab/>
      </w:r>
      <w:r w:rsidR="003D39F7">
        <w:t xml:space="preserve">Dec </w:t>
      </w:r>
      <w:r w:rsidR="00A815F8">
        <w:t>199</w:t>
      </w:r>
      <w:r w:rsidR="005629A8">
        <w:t>5</w:t>
      </w:r>
      <w:r w:rsidR="005F41F8" w:rsidRPr="00FB5377">
        <w:t xml:space="preserve"> – Ma</w:t>
      </w:r>
      <w:r w:rsidR="00A815F8">
        <w:t>r</w:t>
      </w:r>
      <w:r w:rsidR="005F41F8" w:rsidRPr="00FB5377">
        <w:t xml:space="preserve"> 20</w:t>
      </w:r>
      <w:r w:rsidR="00A815F8">
        <w:t>03</w:t>
      </w:r>
    </w:p>
    <w:p w14:paraId="27E92FDB" w14:textId="2DA23193" w:rsidR="009645A0" w:rsidRPr="00B55CCA" w:rsidRDefault="00F92512" w:rsidP="00B55CCA">
      <w:r>
        <w:t>I wrote</w:t>
      </w:r>
      <w:r w:rsidR="005720DE">
        <w:t xml:space="preserve"> Verilog RTL for </w:t>
      </w:r>
      <w:r>
        <w:t>DSL Broadband chips. A</w:t>
      </w:r>
      <w:r w:rsidR="009E6F03">
        <w:t>lso A</w:t>
      </w:r>
      <w:r>
        <w:t xml:space="preserve">rchitected and wrote RTL for </w:t>
      </w:r>
      <w:r w:rsidR="009E6F03">
        <w:t>digital audio chipset</w:t>
      </w:r>
    </w:p>
    <w:p w14:paraId="37DDB9E7" w14:textId="25A86A44" w:rsidR="009645A0" w:rsidRPr="00864A75" w:rsidRDefault="005E1607" w:rsidP="00FB5377">
      <w:pPr>
        <w:pStyle w:val="ListBullet"/>
      </w:pPr>
      <w:r>
        <w:t xml:space="preserve">Wrote Verilog Code for FIFO </w:t>
      </w:r>
      <w:r w:rsidR="00491210">
        <w:t xml:space="preserve">management, </w:t>
      </w:r>
      <w:r w:rsidR="00CD23ED">
        <w:t xml:space="preserve">PHY interfaces and Flash Controllers, </w:t>
      </w:r>
      <w:r w:rsidR="00491210">
        <w:t>managing clock crossings</w:t>
      </w:r>
      <w:r w:rsidR="00B249BF">
        <w:t xml:space="preserve"> to prevent meta</w:t>
      </w:r>
      <w:r w:rsidR="001B258F">
        <w:t>s</w:t>
      </w:r>
      <w:r w:rsidR="00B249BF">
        <w:t>tability</w:t>
      </w:r>
    </w:p>
    <w:p w14:paraId="5031A87C" w14:textId="21A64597" w:rsidR="009645A0" w:rsidRDefault="00CD23ED" w:rsidP="00FB5377">
      <w:pPr>
        <w:pStyle w:val="ListBullet"/>
      </w:pPr>
      <w:r>
        <w:t>Wrote PERL scripts to parse Verilog model output and automate test flows</w:t>
      </w:r>
    </w:p>
    <w:p w14:paraId="61B56811" w14:textId="2CEE322F" w:rsidR="00CD23ED" w:rsidRPr="00864A75" w:rsidRDefault="00CD23ED" w:rsidP="00FB5377">
      <w:pPr>
        <w:pStyle w:val="ListBullet"/>
      </w:pPr>
      <w:r>
        <w:t xml:space="preserve">Used SignalScan </w:t>
      </w:r>
      <w:r w:rsidR="00F8751C">
        <w:t>to vis</w:t>
      </w:r>
      <w:r w:rsidR="00B941C5">
        <w:t>ually debug code</w:t>
      </w:r>
    </w:p>
    <w:p w14:paraId="1C198786" w14:textId="77777777" w:rsidR="0035013F" w:rsidRPr="00864A75" w:rsidRDefault="00FB5377" w:rsidP="00FB5377">
      <w:pPr>
        <w:pStyle w:val="Heading1"/>
        <w:rPr>
          <w:spacing w:val="40"/>
        </w:rPr>
      </w:pPr>
      <w:r w:rsidRPr="00864A75">
        <w:t xml:space="preserve"> Education</w:t>
      </w:r>
    </w:p>
    <w:p w14:paraId="1A70D76E" w14:textId="03991DB5" w:rsidR="00ED16FC" w:rsidRPr="00681F32" w:rsidRDefault="00681F32" w:rsidP="00681F32">
      <w:pPr>
        <w:pStyle w:val="Heading2"/>
      </w:pPr>
      <w:r w:rsidRPr="00681F32">
        <w:rPr>
          <w:rStyle w:val="ALLCAPS"/>
        </w:rPr>
        <w:t>Master’s Degree</w:t>
      </w:r>
      <w:r w:rsidR="00ED16FC" w:rsidRPr="00681F32">
        <w:t xml:space="preserve"> | </w:t>
      </w:r>
      <w:r w:rsidR="00B941C5">
        <w:t>Computer Science</w:t>
      </w:r>
      <w:r w:rsidR="00ED16FC" w:rsidRPr="00681F32">
        <w:t xml:space="preserve"> | </w:t>
      </w:r>
      <w:r w:rsidR="00B941C5">
        <w:t>Syracuse University</w:t>
      </w:r>
      <w:r w:rsidR="00ED16FC" w:rsidRPr="00681F32">
        <w:tab/>
      </w:r>
      <w:r w:rsidR="0033333C">
        <w:t>1994</w:t>
      </w:r>
      <w:r w:rsidR="00ED16FC" w:rsidRPr="00681F32">
        <w:t xml:space="preserve"> – </w:t>
      </w:r>
      <w:r w:rsidR="0033333C">
        <w:t>1995</w:t>
      </w:r>
    </w:p>
    <w:p w14:paraId="76054FD4" w14:textId="3FEF6911" w:rsidR="00870F29" w:rsidRPr="00681F32" w:rsidRDefault="00681F32" w:rsidP="00681F32">
      <w:pPr>
        <w:pStyle w:val="Heading2"/>
      </w:pPr>
      <w:r w:rsidRPr="00681F32">
        <w:rPr>
          <w:rStyle w:val="ALLCAPS"/>
        </w:rPr>
        <w:t>Bachelor’s Degree</w:t>
      </w:r>
      <w:r w:rsidR="00ED16FC" w:rsidRPr="00681F32">
        <w:t xml:space="preserve"> | </w:t>
      </w:r>
      <w:r w:rsidR="0033333C">
        <w:t>Electronics and telecommunications Engineering</w:t>
      </w:r>
      <w:r w:rsidR="00ED16FC" w:rsidRPr="00681F32">
        <w:t xml:space="preserve"> | </w:t>
      </w:r>
      <w:r w:rsidR="00941AB2">
        <w:t>Manipal Institute of Technology</w:t>
      </w:r>
      <w:r w:rsidR="00ED16FC" w:rsidRPr="00681F32">
        <w:tab/>
      </w:r>
      <w:r w:rsidR="008C6F5C">
        <w:t>1989</w:t>
      </w:r>
      <w:r w:rsidR="00ED16FC" w:rsidRPr="00681F32">
        <w:t xml:space="preserve"> – </w:t>
      </w:r>
      <w:r w:rsidR="008C6F5C">
        <w:t>1993</w:t>
      </w:r>
    </w:p>
    <w:p w14:paraId="44D4730C" w14:textId="77777777" w:rsidR="0035013F" w:rsidRPr="00FB5377" w:rsidRDefault="00FB5377" w:rsidP="00FB5377">
      <w:pPr>
        <w:pStyle w:val="Heading1"/>
      </w:pPr>
      <w:r w:rsidRPr="00FB5377">
        <w:t xml:space="preserve"> Interests</w:t>
      </w:r>
    </w:p>
    <w:p w14:paraId="254E7717" w14:textId="01B79BB8" w:rsidR="009645A0" w:rsidRPr="00864A75" w:rsidRDefault="001C16DE" w:rsidP="00681F32">
      <w:r>
        <w:t>Toas</w:t>
      </w:r>
      <w:r w:rsidR="00936509">
        <w:t>t</w:t>
      </w:r>
      <w:r>
        <w:t>ma</w:t>
      </w:r>
      <w:r w:rsidR="00936509">
        <w:t>s</w:t>
      </w:r>
      <w:r>
        <w:t xml:space="preserve">ters </w:t>
      </w:r>
      <w:r w:rsidR="00936509">
        <w:t>VP-P</w:t>
      </w:r>
      <w:r w:rsidR="001B258F">
        <w:t xml:space="preserve">ublic </w:t>
      </w:r>
      <w:r w:rsidR="00936509">
        <w:t>R</w:t>
      </w:r>
      <w:r w:rsidR="001B258F">
        <w:t>elations</w:t>
      </w:r>
      <w:r w:rsidR="002702D4" w:rsidRPr="00864A75">
        <w:t xml:space="preserve"> | </w:t>
      </w:r>
      <w:r w:rsidR="00324EAB">
        <w:t>Reef Aqua</w:t>
      </w:r>
      <w:r w:rsidR="003D286E">
        <w:t>rium Hobbyist</w:t>
      </w:r>
    </w:p>
    <w:sectPr w:rsidR="009645A0" w:rsidRPr="00864A75" w:rsidSect="00ED16FC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morantGaramond-SemiBold">
    <w:altName w:val="Calibri"/>
    <w:charset w:val="00"/>
    <w:family w:val="auto"/>
    <w:pitch w:val="variable"/>
    <w:sig w:usb0="20000207" w:usb1="00000001" w:usb2="00000000" w:usb3="00000000" w:csb0="00000197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Open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77EAD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640870">
    <w:abstractNumId w:val="1"/>
  </w:num>
  <w:num w:numId="2" w16cid:durableId="28339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4B"/>
    <w:rsid w:val="00021DA5"/>
    <w:rsid w:val="00023F04"/>
    <w:rsid w:val="00025467"/>
    <w:rsid w:val="00081A89"/>
    <w:rsid w:val="000A5CD0"/>
    <w:rsid w:val="000B6AF9"/>
    <w:rsid w:val="000F1AE2"/>
    <w:rsid w:val="000F6080"/>
    <w:rsid w:val="000F6F69"/>
    <w:rsid w:val="00131E02"/>
    <w:rsid w:val="001950B2"/>
    <w:rsid w:val="001B258F"/>
    <w:rsid w:val="001C16DE"/>
    <w:rsid w:val="001C5500"/>
    <w:rsid w:val="001D78C2"/>
    <w:rsid w:val="001E5861"/>
    <w:rsid w:val="001E69AB"/>
    <w:rsid w:val="0022059A"/>
    <w:rsid w:val="00243608"/>
    <w:rsid w:val="002604B4"/>
    <w:rsid w:val="002702D4"/>
    <w:rsid w:val="00270B58"/>
    <w:rsid w:val="00284C89"/>
    <w:rsid w:val="002C484E"/>
    <w:rsid w:val="002F0703"/>
    <w:rsid w:val="002F1073"/>
    <w:rsid w:val="00313E55"/>
    <w:rsid w:val="003227BC"/>
    <w:rsid w:val="00324EAB"/>
    <w:rsid w:val="0033333C"/>
    <w:rsid w:val="0035013F"/>
    <w:rsid w:val="003610E1"/>
    <w:rsid w:val="00362CCC"/>
    <w:rsid w:val="00381284"/>
    <w:rsid w:val="00387012"/>
    <w:rsid w:val="003D2822"/>
    <w:rsid w:val="003D286E"/>
    <w:rsid w:val="003D2F26"/>
    <w:rsid w:val="003D39F7"/>
    <w:rsid w:val="004272A0"/>
    <w:rsid w:val="00446145"/>
    <w:rsid w:val="00461A7F"/>
    <w:rsid w:val="00491210"/>
    <w:rsid w:val="004A40DF"/>
    <w:rsid w:val="004B07C0"/>
    <w:rsid w:val="004B7243"/>
    <w:rsid w:val="004E334C"/>
    <w:rsid w:val="004E3661"/>
    <w:rsid w:val="005173BF"/>
    <w:rsid w:val="00521B9E"/>
    <w:rsid w:val="00523D7D"/>
    <w:rsid w:val="00525F8F"/>
    <w:rsid w:val="00546C22"/>
    <w:rsid w:val="005629A8"/>
    <w:rsid w:val="005720DE"/>
    <w:rsid w:val="005852FD"/>
    <w:rsid w:val="005D43D7"/>
    <w:rsid w:val="005E1607"/>
    <w:rsid w:val="005F2FAC"/>
    <w:rsid w:val="005F41F8"/>
    <w:rsid w:val="006271F3"/>
    <w:rsid w:val="006379DD"/>
    <w:rsid w:val="00643D2E"/>
    <w:rsid w:val="006477FF"/>
    <w:rsid w:val="0066750D"/>
    <w:rsid w:val="00681F32"/>
    <w:rsid w:val="00694A7B"/>
    <w:rsid w:val="006A444B"/>
    <w:rsid w:val="006A6161"/>
    <w:rsid w:val="006D24B9"/>
    <w:rsid w:val="006D4C34"/>
    <w:rsid w:val="006D7AA7"/>
    <w:rsid w:val="0073039B"/>
    <w:rsid w:val="00750687"/>
    <w:rsid w:val="0076003F"/>
    <w:rsid w:val="007775FF"/>
    <w:rsid w:val="007C6DE0"/>
    <w:rsid w:val="007D2196"/>
    <w:rsid w:val="007F2796"/>
    <w:rsid w:val="007F41B5"/>
    <w:rsid w:val="00801DD3"/>
    <w:rsid w:val="00802AC5"/>
    <w:rsid w:val="0082115F"/>
    <w:rsid w:val="00846B3E"/>
    <w:rsid w:val="00855F39"/>
    <w:rsid w:val="00864A75"/>
    <w:rsid w:val="00870F29"/>
    <w:rsid w:val="008877DE"/>
    <w:rsid w:val="00890653"/>
    <w:rsid w:val="0089412A"/>
    <w:rsid w:val="008A7BB6"/>
    <w:rsid w:val="008B40D0"/>
    <w:rsid w:val="008B7283"/>
    <w:rsid w:val="008C6F5C"/>
    <w:rsid w:val="008F77CE"/>
    <w:rsid w:val="00903425"/>
    <w:rsid w:val="00905413"/>
    <w:rsid w:val="00915EF1"/>
    <w:rsid w:val="00936509"/>
    <w:rsid w:val="00941AB2"/>
    <w:rsid w:val="0094239B"/>
    <w:rsid w:val="009645A0"/>
    <w:rsid w:val="00965AFF"/>
    <w:rsid w:val="009A4F06"/>
    <w:rsid w:val="009D448D"/>
    <w:rsid w:val="009E2034"/>
    <w:rsid w:val="009E6F03"/>
    <w:rsid w:val="00A00897"/>
    <w:rsid w:val="00A17581"/>
    <w:rsid w:val="00A6112F"/>
    <w:rsid w:val="00A64C1F"/>
    <w:rsid w:val="00A6794B"/>
    <w:rsid w:val="00A76E2E"/>
    <w:rsid w:val="00A815F8"/>
    <w:rsid w:val="00AC069C"/>
    <w:rsid w:val="00AE674A"/>
    <w:rsid w:val="00B01591"/>
    <w:rsid w:val="00B24120"/>
    <w:rsid w:val="00B249BF"/>
    <w:rsid w:val="00B3585D"/>
    <w:rsid w:val="00B3757B"/>
    <w:rsid w:val="00B45668"/>
    <w:rsid w:val="00B55CCA"/>
    <w:rsid w:val="00B743A1"/>
    <w:rsid w:val="00B941C5"/>
    <w:rsid w:val="00B9524B"/>
    <w:rsid w:val="00BA20D1"/>
    <w:rsid w:val="00BB624A"/>
    <w:rsid w:val="00BD40A0"/>
    <w:rsid w:val="00BF1AC5"/>
    <w:rsid w:val="00BF4F2F"/>
    <w:rsid w:val="00C17FA0"/>
    <w:rsid w:val="00C379BD"/>
    <w:rsid w:val="00C41344"/>
    <w:rsid w:val="00C47441"/>
    <w:rsid w:val="00C659DF"/>
    <w:rsid w:val="00C65AAE"/>
    <w:rsid w:val="00C86729"/>
    <w:rsid w:val="00C87FB5"/>
    <w:rsid w:val="00CA2AEB"/>
    <w:rsid w:val="00CA7369"/>
    <w:rsid w:val="00CB2724"/>
    <w:rsid w:val="00CD23ED"/>
    <w:rsid w:val="00CD3DC1"/>
    <w:rsid w:val="00D259E0"/>
    <w:rsid w:val="00D36D9D"/>
    <w:rsid w:val="00D45817"/>
    <w:rsid w:val="00D45896"/>
    <w:rsid w:val="00D908BD"/>
    <w:rsid w:val="00E330F2"/>
    <w:rsid w:val="00E47168"/>
    <w:rsid w:val="00E63DF4"/>
    <w:rsid w:val="00E91502"/>
    <w:rsid w:val="00E92EB1"/>
    <w:rsid w:val="00E97CF1"/>
    <w:rsid w:val="00EA6B66"/>
    <w:rsid w:val="00EB3B3A"/>
    <w:rsid w:val="00ED16FC"/>
    <w:rsid w:val="00ED1E87"/>
    <w:rsid w:val="00ED4532"/>
    <w:rsid w:val="00EE2AB7"/>
    <w:rsid w:val="00EE7E5B"/>
    <w:rsid w:val="00EF3E64"/>
    <w:rsid w:val="00F11B2E"/>
    <w:rsid w:val="00F661DD"/>
    <w:rsid w:val="00F8751C"/>
    <w:rsid w:val="00F92512"/>
    <w:rsid w:val="00FB45B6"/>
    <w:rsid w:val="00FB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905C"/>
  <w15:chartTrackingRefBased/>
  <w15:docId w15:val="{742F1568-722D-485E-9DFC-26E150ED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32"/>
    <w:pPr>
      <w:spacing w:before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377"/>
    <w:pPr>
      <w:shd w:val="clear" w:color="auto" w:fill="D9E2F2" w:themeFill="accent1"/>
      <w:spacing w:before="240" w:after="120" w:line="264" w:lineRule="auto"/>
      <w:outlineLvl w:val="0"/>
    </w:pPr>
    <w:rPr>
      <w:rFonts w:asciiTheme="majorHAnsi" w:hAnsiTheme="majorHAnsi" w:cs="Times New Roman (Body CS)"/>
      <w:b/>
      <w:bCs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1F32"/>
    <w:pPr>
      <w:tabs>
        <w:tab w:val="right" w:pos="10800"/>
      </w:tabs>
      <w:spacing w:before="0" w:after="40"/>
      <w:contextualSpacing/>
      <w:outlineLvl w:val="1"/>
    </w:pPr>
    <w:rPr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0A5CD0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C86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72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5377"/>
    <w:pPr>
      <w:tabs>
        <w:tab w:val="right" w:pos="10800"/>
      </w:tabs>
      <w:spacing w:after="60"/>
    </w:pPr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B5377"/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77"/>
    <w:pPr>
      <w:pBdr>
        <w:bottom w:val="single" w:sz="12" w:space="1" w:color="000000" w:themeColor="text1"/>
      </w:pBdr>
      <w:spacing w:line="276" w:lineRule="auto"/>
    </w:pPr>
    <w:rPr>
      <w:rFonts w:cs="CormorantGaramond-SemiBold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5377"/>
    <w:rPr>
      <w:rFonts w:cs="CormorantGaramond-SemiBold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B5377"/>
    <w:rPr>
      <w:rFonts w:asciiTheme="minorHAnsi" w:hAnsiTheme="minorHAnsi"/>
      <w:b/>
      <w:i w:val="0"/>
      <w:iCs/>
      <w:caps/>
      <w:smallCaps w:val="0"/>
      <w:spacing w:val="2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5377"/>
    <w:rPr>
      <w:rFonts w:asciiTheme="majorHAnsi" w:hAnsiTheme="majorHAnsi" w:cs="Times New Roman (Body CS)"/>
      <w:b/>
      <w:bCs/>
      <w:caps/>
      <w:spacing w:val="30"/>
      <w:shd w:val="clear" w:color="auto" w:fill="D9E2F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1F32"/>
    <w:rPr>
      <w:bCs/>
      <w:sz w:val="20"/>
      <w:szCs w:val="20"/>
    </w:rPr>
  </w:style>
  <w:style w:type="paragraph" w:styleId="ListBullet">
    <w:name w:val="List Bullet"/>
    <w:basedOn w:val="Normal"/>
    <w:uiPriority w:val="99"/>
    <w:rsid w:val="00FB5377"/>
    <w:pPr>
      <w:numPr>
        <w:numId w:val="2"/>
      </w:numPr>
      <w:spacing w:before="80"/>
      <w:ind w:left="720"/>
      <w:contextualSpacing/>
    </w:pPr>
  </w:style>
  <w:style w:type="character" w:customStyle="1" w:styleId="BOLDCapitalization">
    <w:name w:val="BOLD Capitalization"/>
    <w:uiPriority w:val="1"/>
    <w:qFormat/>
    <w:rsid w:val="00681F32"/>
    <w:rPr>
      <w:rFonts w:ascii="Gill Sans Nova" w:hAnsi="Gill Sans Nova"/>
      <w:b/>
      <w:caps/>
      <w:smallCaps w:val="0"/>
    </w:rPr>
  </w:style>
  <w:style w:type="character" w:customStyle="1" w:styleId="ALLCAPS">
    <w:name w:val="ALL CAPS"/>
    <w:uiPriority w:val="1"/>
    <w:qFormat/>
    <w:rsid w:val="00681F32"/>
    <w:rPr>
      <w:caps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ha\AppData\Roaming\Microsoft\Templates\Modern%20simple%20resume%20for%20IT%20specialist.dotx" TargetMode="External"/></Relationships>
</file>

<file path=word/theme/theme1.xml><?xml version="1.0" encoding="utf-8"?>
<a:theme xmlns:a="http://schemas.openxmlformats.org/drawingml/2006/main" name="Office Theme">
  <a:themeElements>
    <a:clrScheme name="Custom 300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D9E2F2"/>
      </a:accent1>
      <a:accent2>
        <a:srgbClr val="D93E1C"/>
      </a:accent2>
      <a:accent3>
        <a:srgbClr val="EDC4E7"/>
      </a:accent3>
      <a:accent4>
        <a:srgbClr val="4E354B"/>
      </a:accent4>
      <a:accent5>
        <a:srgbClr val="F6E8DD"/>
      </a:accent5>
      <a:accent6>
        <a:srgbClr val="695C21"/>
      </a:accent6>
      <a:hlink>
        <a:srgbClr val="467886"/>
      </a:hlink>
      <a:folHlink>
        <a:srgbClr val="96607D"/>
      </a:folHlink>
    </a:clrScheme>
    <a:fontScheme name="Custom 31">
      <a:majorFont>
        <a:latin typeface="Bahnschrift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C72F2C-7F12-CD49-83C5-6C402A54E7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DABF2B-545D-49E1-AB80-039B21EE4E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80C97E1B-B454-4DED-B1F3-34450391BF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926C82-C580-4C96-8DDE-44DD30CAB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simple resume for IT specialist</Template>
  <TotalTime>8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Samuel</dc:creator>
  <cp:keywords/>
  <dc:description/>
  <cp:lastModifiedBy>Roshan Samuel</cp:lastModifiedBy>
  <cp:revision>7</cp:revision>
  <cp:lastPrinted>2022-09-27T08:21:00Z</cp:lastPrinted>
  <dcterms:created xsi:type="dcterms:W3CDTF">2025-03-04T23:03:00Z</dcterms:created>
  <dcterms:modified xsi:type="dcterms:W3CDTF">2025-03-06T02:45:00Z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6490400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